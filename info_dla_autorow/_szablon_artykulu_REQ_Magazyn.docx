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4C9" w:rsidRDefault="00C172F2" w:rsidP="00F939BC">
      <w:pPr>
        <w:pStyle w:val="Title"/>
        <w:rPr>
          <w:rStyle w:val="BookTitle"/>
          <w:rFonts w:ascii="Times New Roman" w:hAnsi="Times New Roman"/>
        </w:rPr>
      </w:pPr>
      <w:r w:rsidRPr="00C172F2">
        <w:rPr>
          <w:rStyle w:val="BookTitle"/>
        </w:rPr>
        <w:t>Tytuł artykułu</w:t>
      </w:r>
    </w:p>
    <w:p w:rsidR="00F939BC" w:rsidRDefault="00F939BC" w:rsidP="00F939BC">
      <w:pPr>
        <w:pStyle w:val="Subtitle"/>
      </w:pPr>
      <w:r>
        <w:t xml:space="preserve">Dział [IW – inżynieria wymagań, IO – inżynieria oprogramowania, </w:t>
      </w:r>
    </w:p>
    <w:p w:rsidR="00F939BC" w:rsidRDefault="00F939BC" w:rsidP="00F939BC">
      <w:pPr>
        <w:pStyle w:val="Subtitle"/>
      </w:pPr>
      <w:r>
        <w:t>ZP – zarządzanie projektami, ZJ – zarządzanie jakością]</w:t>
      </w:r>
    </w:p>
    <w:p w:rsidR="00F939BC" w:rsidRDefault="00F939BC" w:rsidP="00F939BC">
      <w:pPr>
        <w:pStyle w:val="Subtitle"/>
      </w:pPr>
    </w:p>
    <w:p w:rsidR="00F939BC" w:rsidRDefault="00F939BC" w:rsidP="00F939BC">
      <w:pPr>
        <w:pStyle w:val="Subtitle"/>
      </w:pPr>
      <w:r>
        <w:t>Nazwisko i imię autora</w:t>
      </w:r>
    </w:p>
    <w:p w:rsidR="00C172F2" w:rsidRPr="00F939BC" w:rsidRDefault="00C172F2" w:rsidP="00B27234"/>
    <w:p w:rsidR="00C172F2" w:rsidRDefault="00C172F2" w:rsidP="00C172F2">
      <w:pPr>
        <w:pStyle w:val="Heading1"/>
      </w:pPr>
      <w:r>
        <w:t>Tytuł akapitu</w:t>
      </w:r>
      <w:r w:rsidR="006B1FB6">
        <w:t xml:space="preserve"> 1</w:t>
      </w:r>
    </w:p>
    <w:p w:rsidR="00C172F2" w:rsidRDefault="00C172F2" w:rsidP="00C172F2">
      <w:pPr>
        <w:jc w:val="both"/>
        <w:rPr>
          <w:rFonts w:ascii="Times New Roman" w:hAnsi="Times New Roman"/>
          <w:lang w:val="en-US"/>
        </w:rPr>
      </w:pPr>
      <w:r>
        <w:t>Treść akapitu.</w:t>
      </w:r>
      <w:r w:rsidR="006B1FB6">
        <w:t xml:space="preserve"> Tekst z pierwszym przypisem dolnym</w:t>
      </w:r>
      <w:r w:rsidR="006B1FB6">
        <w:rPr>
          <w:rStyle w:val="FootnoteReference"/>
        </w:rPr>
        <w:footnoteReference w:id="1"/>
      </w:r>
      <w:r w:rsidR="006B1FB6">
        <w:t>.</w:t>
      </w:r>
      <w:r>
        <w:t xml:space="preserve"> </w:t>
      </w:r>
      <w:r w:rsidR="006B1FB6">
        <w:t>Tekst z drugim przypisem dolnym</w:t>
      </w:r>
      <w:r w:rsidR="006B1FB6">
        <w:rPr>
          <w:rStyle w:val="FootnoteReference"/>
        </w:rPr>
        <w:footnoteReference w:id="2"/>
      </w:r>
      <w:r w:rsidR="006B1FB6">
        <w:t xml:space="preserve">. </w:t>
      </w:r>
      <w:r w:rsidRPr="00C172F2">
        <w:t xml:space="preserve">Lorem ipsum dolor sit amet enim. </w:t>
      </w:r>
      <w:r w:rsidRPr="006B1FB6">
        <w:t>Etiam ullamcorper. Suspendisse a pellentesque dui, non felis. Maecena</w:t>
      </w:r>
      <w:r w:rsidRPr="00C172F2">
        <w:rPr>
          <w:lang w:val="en-US"/>
        </w:rPr>
        <w:t xml:space="preserve">s malesuada elit lectus felis, malesuada ultricies. Curabitur et ligula. </w:t>
      </w:r>
    </w:p>
    <w:p w:rsidR="00993C31" w:rsidRPr="00993C31" w:rsidRDefault="00993C31" w:rsidP="00C172F2">
      <w:pPr>
        <w:jc w:val="both"/>
        <w:rPr>
          <w:rFonts w:ascii="Times New Roman" w:hAnsi="Times New Roman"/>
        </w:rPr>
      </w:pPr>
      <w:r w:rsidRPr="00C61F75">
        <w:rPr>
          <w:lang w:val="en-US"/>
        </w:rPr>
        <w:t xml:space="preserve">Lorem ipsum dolor sit amet enim. </w:t>
      </w:r>
      <w:r w:rsidRPr="00C172F2">
        <w:rPr>
          <w:lang w:val="en-US"/>
        </w:rPr>
        <w:t xml:space="preserve">Etiam ullamcorper. Suspendisse a pellentesque dui, non felis. Maecenas malesuada elit lectus felis, malesuada ultricies. Curabitur et ligula. </w:t>
      </w:r>
      <w:r w:rsidRPr="00C61F75">
        <w:t xml:space="preserve">Ut molestie a, ultricies porta urna. </w:t>
      </w:r>
    </w:p>
    <w:p w:rsidR="006B1FB6" w:rsidRDefault="006B1FB6" w:rsidP="006B1FB6">
      <w:pPr>
        <w:pStyle w:val="Heading1"/>
      </w:pPr>
      <w:r>
        <w:t>Tytuł akapitu 2</w:t>
      </w:r>
    </w:p>
    <w:p w:rsidR="006B1FB6" w:rsidRPr="00C61F75" w:rsidRDefault="006B1FB6" w:rsidP="00347B76">
      <w:pPr>
        <w:jc w:val="both"/>
      </w:pPr>
      <w:r w:rsidRPr="00C172F2">
        <w:t xml:space="preserve">Lorem ipsum dolor sit amet enim. </w:t>
      </w:r>
      <w:r w:rsidRPr="00C172F2">
        <w:rPr>
          <w:lang w:val="en-US"/>
        </w:rPr>
        <w:t xml:space="preserve">Etiam ullamcorper. Suspendisse a pellentesque dui, non felis. Maecenas malesuada elit lectus felis, malesuada ultricies. Curabitur et ligula. </w:t>
      </w:r>
      <w:r w:rsidRPr="00C61F75">
        <w:t xml:space="preserve">Ut molestie a, ultricies porta urna. </w:t>
      </w:r>
    </w:p>
    <w:p w:rsidR="006B1FB6" w:rsidRDefault="00347B76" w:rsidP="00B27234">
      <w:pPr>
        <w:jc w:val="center"/>
      </w:pPr>
      <w:r>
        <w:t>{Rys</w:t>
      </w:r>
      <w:r w:rsidR="00C61F75">
        <w:t xml:space="preserve"> 1 </w:t>
      </w:r>
      <w:r>
        <w:t>Podpis ilustracji</w:t>
      </w:r>
      <w:r w:rsidR="00C61F75">
        <w:t>}</w:t>
      </w:r>
    </w:p>
    <w:p w:rsidR="00C61F75" w:rsidRDefault="00C61F75" w:rsidP="00347B76">
      <w:pPr>
        <w:jc w:val="both"/>
        <w:rPr>
          <w:rFonts w:ascii="Times New Roman" w:hAnsi="Times New Roman"/>
        </w:rPr>
      </w:pPr>
      <w:r w:rsidRPr="00C61F75">
        <w:rPr>
          <w:lang w:val="en-US"/>
        </w:rPr>
        <w:t xml:space="preserve">Lorem ipsum dolor sit amet enim. </w:t>
      </w:r>
      <w:r w:rsidRPr="00C172F2">
        <w:rPr>
          <w:lang w:val="en-US"/>
        </w:rPr>
        <w:t xml:space="preserve">Etiam ullamcorper. Suspendisse a pellentesque dui, non felis. Maecenas malesuada elit lectus felis, malesuada ultricies. Curabitur et ligula. </w:t>
      </w:r>
      <w:r w:rsidRPr="00C61F75">
        <w:t xml:space="preserve">Ut molestie a, ultricies porta urna. </w:t>
      </w:r>
    </w:p>
    <w:p w:rsidR="00993C31" w:rsidRPr="00F6188D" w:rsidRDefault="00993C31" w:rsidP="00993C31">
      <w:pPr>
        <w:jc w:val="both"/>
      </w:pPr>
      <w:r w:rsidRPr="00F6188D">
        <w:t>Tekst wypunktowany:</w:t>
      </w:r>
    </w:p>
    <w:p w:rsidR="00993C31" w:rsidRPr="00F6188D" w:rsidRDefault="00993C31" w:rsidP="00993C31">
      <w:pPr>
        <w:pStyle w:val="NoteLevel2"/>
        <w:rPr>
          <w:rFonts w:ascii="Calibri" w:hAnsi="Calibri"/>
        </w:rPr>
      </w:pPr>
      <w:r>
        <w:rPr>
          <w:rFonts w:ascii="Calibri" w:hAnsi="Calibri"/>
        </w:rPr>
        <w:t>j</w:t>
      </w:r>
      <w:r w:rsidRPr="00F6188D">
        <w:rPr>
          <w:rFonts w:ascii="Calibri" w:hAnsi="Calibri"/>
        </w:rPr>
        <w:t>eden</w:t>
      </w:r>
    </w:p>
    <w:p w:rsidR="00993C31" w:rsidRPr="00F6188D" w:rsidRDefault="00993C31" w:rsidP="00993C31">
      <w:pPr>
        <w:pStyle w:val="NoteLevel2"/>
        <w:rPr>
          <w:rFonts w:ascii="Calibri" w:hAnsi="Calibri"/>
        </w:rPr>
      </w:pPr>
      <w:r>
        <w:rPr>
          <w:rFonts w:ascii="Calibri" w:hAnsi="Calibri"/>
        </w:rPr>
        <w:t>d</w:t>
      </w:r>
      <w:r w:rsidRPr="00F6188D">
        <w:rPr>
          <w:rFonts w:ascii="Calibri" w:hAnsi="Calibri"/>
        </w:rPr>
        <w:t xml:space="preserve">wa </w:t>
      </w:r>
    </w:p>
    <w:p w:rsidR="00993C31" w:rsidRPr="00F6188D" w:rsidRDefault="00993C31" w:rsidP="00993C31">
      <w:pPr>
        <w:pStyle w:val="NoteLevel2"/>
        <w:rPr>
          <w:rFonts w:ascii="Calibri" w:hAnsi="Calibri"/>
        </w:rPr>
      </w:pPr>
      <w:r>
        <w:rPr>
          <w:rFonts w:ascii="Calibri" w:hAnsi="Calibri"/>
        </w:rPr>
        <w:t>t</w:t>
      </w:r>
      <w:r w:rsidRPr="00F6188D">
        <w:rPr>
          <w:rFonts w:ascii="Calibri" w:hAnsi="Calibri"/>
        </w:rPr>
        <w:t xml:space="preserve">rzy </w:t>
      </w:r>
    </w:p>
    <w:p w:rsidR="00993C31" w:rsidRPr="00993C31" w:rsidRDefault="00993C31" w:rsidP="00993C31">
      <w:pPr>
        <w:pStyle w:val="NoteLevel2"/>
        <w:rPr>
          <w:rFonts w:ascii="Calibri" w:hAnsi="Calibri"/>
        </w:rPr>
      </w:pPr>
      <w:r>
        <w:rPr>
          <w:rFonts w:ascii="Calibri" w:hAnsi="Calibri"/>
        </w:rPr>
        <w:t>c</w:t>
      </w:r>
      <w:r w:rsidRPr="00F6188D">
        <w:rPr>
          <w:rFonts w:ascii="Calibri" w:hAnsi="Calibri"/>
        </w:rPr>
        <w:t>ztery</w:t>
      </w:r>
    </w:p>
    <w:p w:rsidR="00993C31" w:rsidRPr="00993C31" w:rsidRDefault="00993C31" w:rsidP="00993C31">
      <w:pPr>
        <w:numPr>
          <w:ilvl w:val="0"/>
          <w:numId w:val="1"/>
        </w:numPr>
        <w:jc w:val="both"/>
      </w:pPr>
      <w:r w:rsidRPr="00C61F75">
        <w:rPr>
          <w:lang w:val="en-US"/>
        </w:rPr>
        <w:t xml:space="preserve">Lorem ipsum dolor sit amet enim. </w:t>
      </w:r>
      <w:r w:rsidRPr="00C172F2">
        <w:rPr>
          <w:lang w:val="en-US"/>
        </w:rPr>
        <w:t xml:space="preserve">Etiam ullamcorper. Suspendisse a pellentesque dui, non felis. </w:t>
      </w:r>
      <w:r w:rsidRPr="00993C31">
        <w:t xml:space="preserve">Maecenas malesuada elit lectus felis, malesuada ultricies. Curabitur et ligula. Ut molestie a, ultricies porta urna. </w:t>
      </w:r>
    </w:p>
    <w:p w:rsidR="00993C31" w:rsidRPr="00993C31" w:rsidRDefault="00993C31" w:rsidP="00993C31">
      <w:pPr>
        <w:numPr>
          <w:ilvl w:val="0"/>
          <w:numId w:val="1"/>
        </w:numPr>
        <w:jc w:val="both"/>
      </w:pPr>
      <w:r w:rsidRPr="00993C31">
        <w:t xml:space="preserve">Odnośnik do strony internetowej: </w:t>
      </w:r>
      <w:hyperlink r:id="rId9" w:history="1">
        <w:r w:rsidRPr="00993C31">
          <w:rPr>
            <w:color w:val="0000FF"/>
            <w:u w:val="single"/>
          </w:rPr>
          <w:t>http://www.google.com</w:t>
        </w:r>
      </w:hyperlink>
      <w:r w:rsidRPr="00993C31">
        <w:t>.</w:t>
      </w:r>
    </w:p>
    <w:p w:rsidR="00F939BC" w:rsidRPr="00F939BC" w:rsidRDefault="00F939BC" w:rsidP="00F939BC">
      <w:pPr>
        <w:pStyle w:val="Heading1"/>
        <w:rPr>
          <w:rFonts w:ascii="Times New Roman" w:hAnsi="Times New Roman"/>
        </w:rPr>
      </w:pPr>
      <w:r>
        <w:lastRenderedPageBreak/>
        <w:t>Tytuł akapitu 3</w:t>
      </w:r>
    </w:p>
    <w:p w:rsidR="00C172F2" w:rsidRPr="00993C31" w:rsidRDefault="00F939BC" w:rsidP="00F6188D">
      <w:pPr>
        <w:jc w:val="both"/>
        <w:rPr>
          <w:rFonts w:ascii="Times New Roman" w:hAnsi="Times New Roman"/>
        </w:rPr>
      </w:pPr>
      <w:r w:rsidRPr="00C172F2">
        <w:t xml:space="preserve">Lorem ipsum dolor sit amet enim. </w:t>
      </w:r>
      <w:r w:rsidRPr="00C172F2">
        <w:rPr>
          <w:lang w:val="en-US"/>
        </w:rPr>
        <w:t xml:space="preserve">Etiam ullamcorper. Suspendisse a pellentesque dui, non felis. Maecenas malesuada elit lectus felis, malesuada ultricies. Curabitur et ligula. </w:t>
      </w:r>
      <w:r w:rsidRPr="00C61F75">
        <w:t>Ut molestie a, ultricies porta urna.</w:t>
      </w:r>
      <w:r w:rsidR="00993C31">
        <w:rPr>
          <w:rFonts w:ascii="Times New Roman" w:hAnsi="Times New Roman"/>
        </w:rPr>
        <w:t xml:space="preserve"> </w:t>
      </w:r>
      <w:r w:rsidR="00993C31" w:rsidRPr="00C172F2">
        <w:t xml:space="preserve">Lorem ipsum dolor sit amet enim. </w:t>
      </w:r>
      <w:r w:rsidR="00993C31" w:rsidRPr="006B1FB6">
        <w:t>Etiam ullamcorper. Suspendisse a pellentesque dui, non felis. Maecena</w:t>
      </w:r>
      <w:r w:rsidR="00993C31" w:rsidRPr="00C172F2">
        <w:rPr>
          <w:lang w:val="en-US"/>
        </w:rPr>
        <w:t>s malesuada elit lectus felis, malesuada ultricies. Curabitur et ligula.</w:t>
      </w:r>
    </w:p>
    <w:p w:rsidR="00993C31" w:rsidRPr="00993C31" w:rsidRDefault="00993C31" w:rsidP="00F6188D">
      <w:pPr>
        <w:jc w:val="both"/>
        <w:rPr>
          <w:rFonts w:ascii="Times New Roman" w:hAnsi="Times New Roman"/>
        </w:rPr>
      </w:pPr>
      <w:r w:rsidRPr="00C172F2">
        <w:t xml:space="preserve">Lorem ipsum dolor sit amet enim. </w:t>
      </w:r>
      <w:r w:rsidRPr="006B1FB6">
        <w:t>Etiam ullamcorper. Suspendisse a pellentesque dui, non felis. Maecena</w:t>
      </w:r>
      <w:r w:rsidRPr="00C172F2">
        <w:rPr>
          <w:lang w:val="en-US"/>
        </w:rPr>
        <w:t>s malesuada elit lectus felis, malesuada ultricies. Curabitur et ligula.</w:t>
      </w:r>
      <w:r>
        <w:rPr>
          <w:rFonts w:ascii="Times New Roman" w:hAnsi="Times New Roman"/>
          <w:lang w:val="en-US"/>
        </w:rPr>
        <w:t xml:space="preserve"> </w:t>
      </w:r>
      <w:r w:rsidRPr="00C172F2">
        <w:t xml:space="preserve">Lorem ipsum dolor sit amet enim. </w:t>
      </w:r>
      <w:r w:rsidRPr="006B1FB6">
        <w:t>Etiam ullamcorper. Suspendisse a pellentesque dui, non felis. Maecena</w:t>
      </w:r>
      <w:r w:rsidRPr="00C172F2">
        <w:rPr>
          <w:lang w:val="en-US"/>
        </w:rPr>
        <w:t>s malesuada elit lectus felis, malesuada ultricies. Curabitur et ligula.</w:t>
      </w:r>
    </w:p>
    <w:p w:rsidR="00993C31" w:rsidRDefault="00993C31" w:rsidP="00B27234"/>
    <w:p w:rsidR="00347B76" w:rsidRDefault="00347B76" w:rsidP="00347B76">
      <w:pPr>
        <w:pStyle w:val="Heading1"/>
      </w:pPr>
      <w:r>
        <w:t>Bibliografia:</w:t>
      </w:r>
    </w:p>
    <w:p w:rsidR="00347B76" w:rsidRPr="00B27234" w:rsidRDefault="00347B76" w:rsidP="00B27234">
      <w:pPr>
        <w:jc w:val="both"/>
        <w:rPr>
          <w:rStyle w:val="Strong"/>
        </w:rPr>
      </w:pPr>
      <w:r w:rsidRPr="00B27234">
        <w:rPr>
          <w:rStyle w:val="Strong"/>
        </w:rPr>
        <w:t>Książka:</w:t>
      </w:r>
    </w:p>
    <w:p w:rsidR="00347B76" w:rsidRPr="00993C31" w:rsidRDefault="00347B76" w:rsidP="00B27234">
      <w:pPr>
        <w:jc w:val="both"/>
      </w:pPr>
      <w:r w:rsidRPr="00347B76">
        <w:t>Nazwisko Imię autora, Tytuł, Miejsce wydania, Wydawca, rok wydania, numer ISBN.</w:t>
      </w:r>
    </w:p>
    <w:p w:rsidR="00993C31" w:rsidRPr="00B27234" w:rsidRDefault="00347B76" w:rsidP="00B27234">
      <w:pPr>
        <w:jc w:val="both"/>
        <w:rPr>
          <w:rStyle w:val="Strong"/>
        </w:rPr>
      </w:pPr>
      <w:r w:rsidRPr="00B27234">
        <w:rPr>
          <w:rStyle w:val="Strong"/>
        </w:rPr>
        <w:t>Praca zbiorowa:</w:t>
      </w:r>
    </w:p>
    <w:p w:rsidR="00347B76" w:rsidRDefault="00347B76" w:rsidP="00B27234">
      <w:pPr>
        <w:jc w:val="both"/>
      </w:pPr>
      <w:r w:rsidRPr="00347B76">
        <w:t>Tytuł, pod red. (wyb. / oprac.) Imię Nazwisko redaktora lub autora wyboru, opracowania, Wydanie, Miejsce wydania, Wydawnictwo, rok wydania, numer ISBN.</w:t>
      </w:r>
    </w:p>
    <w:p w:rsidR="00347B76" w:rsidRPr="00B27234" w:rsidRDefault="00347B76" w:rsidP="00B27234">
      <w:pPr>
        <w:jc w:val="both"/>
        <w:rPr>
          <w:rStyle w:val="Strong"/>
        </w:rPr>
      </w:pPr>
      <w:r w:rsidRPr="00B27234">
        <w:rPr>
          <w:rStyle w:val="Strong"/>
        </w:rPr>
        <w:t>Artykuł z czasopisma:</w:t>
      </w:r>
    </w:p>
    <w:p w:rsidR="00347B76" w:rsidRDefault="00347B76" w:rsidP="00B27234">
      <w:pPr>
        <w:jc w:val="both"/>
      </w:pPr>
      <w:r w:rsidRPr="00347B76">
        <w:t xml:space="preserve">Nazwisko Imię autora, Tytuł, "Tytuł czasopisma" rok wydania, </w:t>
      </w:r>
      <w:r w:rsidR="00B27234">
        <w:t>numer czasopisma, numery stron</w:t>
      </w:r>
      <w:r w:rsidRPr="00347B76">
        <w:t>.</w:t>
      </w:r>
    </w:p>
    <w:p w:rsidR="00347B76" w:rsidRPr="00B27234" w:rsidRDefault="00B27234" w:rsidP="00B27234">
      <w:pPr>
        <w:rPr>
          <w:rStyle w:val="Strong"/>
        </w:rPr>
      </w:pPr>
      <w:r w:rsidRPr="00B27234">
        <w:rPr>
          <w:rStyle w:val="Strong"/>
        </w:rPr>
        <w:t>Artykuły w internecie:</w:t>
      </w:r>
    </w:p>
    <w:p w:rsidR="00B27234" w:rsidRDefault="00B27234" w:rsidP="00B27234">
      <w:pPr>
        <w:jc w:val="both"/>
      </w:pPr>
      <w:r w:rsidRPr="00B27234">
        <w:t>Nazwisko Imię autora, Tytuł artykułu [online], data publikacji [dostęp: data dostępu], Dostępny w Internecie: &lt;adres strony&gt;.</w:t>
      </w:r>
    </w:p>
    <w:p w:rsidR="00B27234" w:rsidRPr="00B27234" w:rsidRDefault="00B27234" w:rsidP="00B27234">
      <w:pPr>
        <w:jc w:val="both"/>
        <w:rPr>
          <w:rStyle w:val="Strong"/>
        </w:rPr>
      </w:pPr>
      <w:r w:rsidRPr="00B27234">
        <w:rPr>
          <w:rStyle w:val="Strong"/>
        </w:rPr>
        <w:t>Strony internetowe:</w:t>
      </w:r>
    </w:p>
    <w:p w:rsidR="00B27234" w:rsidRDefault="00B27234" w:rsidP="00B27234">
      <w:pPr>
        <w:jc w:val="both"/>
      </w:pPr>
      <w:r>
        <w:t xml:space="preserve">&lt;adres strony&gt;, </w:t>
      </w:r>
      <w:r w:rsidRPr="00B27234">
        <w:t>[dostęp: data dostępu]</w:t>
      </w:r>
      <w:r>
        <w:t>.</w:t>
      </w:r>
    </w:p>
    <w:p w:rsidR="00B27234" w:rsidRDefault="00B27234" w:rsidP="00B27234">
      <w:pPr>
        <w:jc w:val="both"/>
      </w:pPr>
    </w:p>
    <w:p w:rsidR="00F6188D" w:rsidRPr="00993C31" w:rsidRDefault="00F939BC" w:rsidP="00993C31">
      <w:pPr>
        <w:rPr>
          <w:rStyle w:val="Strong"/>
        </w:rPr>
      </w:pPr>
      <w:r w:rsidRPr="00993C31">
        <w:rPr>
          <w:rStyle w:val="Strong"/>
        </w:rPr>
        <w:t>Słowa kluczowe artykułu</w:t>
      </w:r>
      <w:r w:rsidR="00F6188D" w:rsidRPr="00993C31">
        <w:rPr>
          <w:rStyle w:val="Strong"/>
        </w:rPr>
        <w:t>: tekst 1, tekst tekst 2, tekst teskt 3, tekst 4, tekst 5, tekst tekst 6, tekst tekst tekst 7, tekst 8</w:t>
      </w:r>
    </w:p>
    <w:p w:rsidR="00C172F2" w:rsidRPr="00993C31" w:rsidRDefault="00C172F2" w:rsidP="00C172F2">
      <w:pPr>
        <w:rPr>
          <w:rFonts w:ascii="Times New Roman" w:hAnsi="Times New Roman"/>
        </w:rPr>
      </w:pPr>
      <w:bookmarkStart w:id="0" w:name="_GoBack"/>
      <w:bookmarkEnd w:id="0"/>
    </w:p>
    <w:sectPr w:rsidR="00C172F2" w:rsidRPr="00993C3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234" w:rsidRDefault="00B27234" w:rsidP="00C172F2">
      <w:pPr>
        <w:spacing w:after="0" w:line="240" w:lineRule="auto"/>
      </w:pPr>
      <w:r>
        <w:separator/>
      </w:r>
    </w:p>
  </w:endnote>
  <w:endnote w:type="continuationSeparator" w:id="0">
    <w:p w:rsidR="00B27234" w:rsidRDefault="00B27234" w:rsidP="00C1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234" w:rsidRDefault="00B27234" w:rsidP="00C172F2">
      <w:pPr>
        <w:spacing w:after="0" w:line="240" w:lineRule="auto"/>
      </w:pPr>
      <w:r>
        <w:separator/>
      </w:r>
    </w:p>
  </w:footnote>
  <w:footnote w:type="continuationSeparator" w:id="0">
    <w:p w:rsidR="00B27234" w:rsidRDefault="00B27234" w:rsidP="00C172F2">
      <w:pPr>
        <w:spacing w:after="0" w:line="240" w:lineRule="auto"/>
      </w:pPr>
      <w:r>
        <w:continuationSeparator/>
      </w:r>
    </w:p>
  </w:footnote>
  <w:footnote w:id="1">
    <w:p w:rsidR="00B27234" w:rsidRDefault="00B27234">
      <w:pPr>
        <w:pStyle w:val="FootnoteText"/>
      </w:pPr>
      <w:r>
        <w:rPr>
          <w:rStyle w:val="FootnoteReference"/>
        </w:rPr>
        <w:footnoteRef/>
      </w:r>
      <w:r>
        <w:t xml:space="preserve"> Przypis do pierwszego tekstu</w:t>
      </w:r>
    </w:p>
  </w:footnote>
  <w:footnote w:id="2">
    <w:p w:rsidR="00B27234" w:rsidRDefault="00B27234" w:rsidP="006B1FB6">
      <w:pPr>
        <w:pStyle w:val="FootnoteText"/>
      </w:pPr>
      <w:r>
        <w:rPr>
          <w:rStyle w:val="FootnoteReference"/>
        </w:rPr>
        <w:footnoteRef/>
      </w:r>
      <w:r>
        <w:t xml:space="preserve"> Przypis do drugiego tekstu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234" w:rsidRDefault="0040575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899795</wp:posOffset>
              </wp:positionV>
              <wp:extent cx="280035" cy="1781175"/>
              <wp:effectExtent l="0" t="0" r="0" b="0"/>
              <wp:wrapNone/>
              <wp:docPr id="1" name="Prostoką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0035" cy="178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7234" w:rsidRDefault="00405751" w:rsidP="00C172F2">
                          <w:pPr>
                            <w:pBdr>
                              <w:top w:val="single" w:sz="4" w:space="1" w:color="D8D8D8"/>
                            </w:pBdr>
                            <w:jc w:val="right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279400" cy="1460500"/>
                                <wp:effectExtent l="0" t="0" r="0" b="12700"/>
                                <wp:docPr id="2" name="Obraz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braz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9400" cy="146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Prostokąt 3" o:spid="_x0000_s1026" style="position:absolute;margin-left:0;margin-top:70.85pt;width:22.05pt;height:140.25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" o:allowincell="f" stroked="f">
              <v:textbox inset="0,,0">
                <w:txbxContent>
                  <w:p w:rsidR="00B27234" w:rsidRDefault="00405751" w:rsidP="00C172F2">
                    <w:pPr>
                      <w:pBdr>
                        <w:top w:val="single" w:sz="4" w:space="1" w:color="D8D8D8"/>
                      </w:pBdr>
                      <w:jc w:val="right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279400" cy="1460500"/>
                          <wp:effectExtent l="0" t="0" r="0" b="12700"/>
                          <wp:docPr id="2" name="Obraz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az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9400" cy="146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BEB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76"/>
    <w:rsid w:val="001B24C9"/>
    <w:rsid w:val="00347B76"/>
    <w:rsid w:val="003D68FA"/>
    <w:rsid w:val="00405751"/>
    <w:rsid w:val="00405979"/>
    <w:rsid w:val="00474AEF"/>
    <w:rsid w:val="006B1FB6"/>
    <w:rsid w:val="00721109"/>
    <w:rsid w:val="008E0B29"/>
    <w:rsid w:val="00993C31"/>
    <w:rsid w:val="00B27234"/>
    <w:rsid w:val="00C172F2"/>
    <w:rsid w:val="00C61F75"/>
    <w:rsid w:val="00CB7D2C"/>
    <w:rsid w:val="00E63517"/>
    <w:rsid w:val="00F0790C"/>
    <w:rsid w:val="00F6188D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2F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9BC"/>
    <w:pPr>
      <w:keepNext/>
      <w:spacing w:before="240" w:after="60"/>
      <w:outlineLvl w:val="1"/>
    </w:pPr>
    <w:rPr>
      <w:rFonts w:eastAsia="ＭＳ ゴシック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F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172F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72F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C172F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C172F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BookTitle">
    <w:name w:val="Book Title"/>
    <w:uiPriority w:val="33"/>
    <w:qFormat/>
    <w:rsid w:val="00C172F2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172F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72F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FB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B1FB6"/>
    <w:rPr>
      <w:lang w:eastAsia="en-US"/>
    </w:rPr>
  </w:style>
  <w:style w:type="character" w:styleId="FootnoteReference">
    <w:name w:val="footnote reference"/>
    <w:uiPriority w:val="99"/>
    <w:semiHidden/>
    <w:unhideWhenUsed/>
    <w:rsid w:val="006B1FB6"/>
    <w:rPr>
      <w:vertAlign w:val="superscript"/>
    </w:rPr>
  </w:style>
  <w:style w:type="character" w:customStyle="1" w:styleId="Heading2Char">
    <w:name w:val="Heading 2 Char"/>
    <w:link w:val="Heading2"/>
    <w:uiPriority w:val="9"/>
    <w:rsid w:val="00F939BC"/>
    <w:rPr>
      <w:rFonts w:ascii="Calibri" w:eastAsia="ＭＳ ゴシック" w:hAnsi="Calibri" w:cs="Times New Roman"/>
      <w:b/>
      <w:bCs/>
      <w:i/>
      <w:iCs/>
      <w:sz w:val="28"/>
      <w:szCs w:val="28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9BC"/>
    <w:pPr>
      <w:spacing w:after="60"/>
      <w:jc w:val="center"/>
      <w:outlineLvl w:val="1"/>
    </w:pPr>
    <w:rPr>
      <w:rFonts w:eastAsia="ＭＳ ゴシック"/>
      <w:sz w:val="24"/>
      <w:szCs w:val="24"/>
    </w:rPr>
  </w:style>
  <w:style w:type="character" w:customStyle="1" w:styleId="SubtitleChar">
    <w:name w:val="Subtitle Char"/>
    <w:link w:val="Subtitle"/>
    <w:uiPriority w:val="11"/>
    <w:rsid w:val="00F939BC"/>
    <w:rPr>
      <w:rFonts w:ascii="Calibri" w:eastAsia="ＭＳ ゴシック" w:hAnsi="Calibri" w:cs="Times New Roman"/>
      <w:sz w:val="24"/>
      <w:szCs w:val="24"/>
      <w:lang w:val="pl-PL"/>
    </w:rPr>
  </w:style>
  <w:style w:type="paragraph" w:styleId="NoteLevel2">
    <w:name w:val="Note Level 2"/>
    <w:basedOn w:val="Normal"/>
    <w:uiPriority w:val="1"/>
    <w:qFormat/>
    <w:rsid w:val="00F6188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character" w:styleId="Hyperlink">
    <w:name w:val="Hyperlink"/>
    <w:uiPriority w:val="99"/>
    <w:unhideWhenUsed/>
    <w:rsid w:val="00993C31"/>
    <w:rPr>
      <w:color w:val="0000FF"/>
      <w:u w:val="single"/>
    </w:rPr>
  </w:style>
  <w:style w:type="character" w:styleId="Strong">
    <w:name w:val="Strong"/>
    <w:uiPriority w:val="22"/>
    <w:qFormat/>
    <w:rsid w:val="00993C3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2F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9BC"/>
    <w:pPr>
      <w:keepNext/>
      <w:spacing w:before="240" w:after="60"/>
      <w:outlineLvl w:val="1"/>
    </w:pPr>
    <w:rPr>
      <w:rFonts w:eastAsia="ＭＳ ゴシック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F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172F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172F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C172F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C172F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BookTitle">
    <w:name w:val="Book Title"/>
    <w:uiPriority w:val="33"/>
    <w:qFormat/>
    <w:rsid w:val="00C172F2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172F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72F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FB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B1FB6"/>
    <w:rPr>
      <w:lang w:eastAsia="en-US"/>
    </w:rPr>
  </w:style>
  <w:style w:type="character" w:styleId="FootnoteReference">
    <w:name w:val="footnote reference"/>
    <w:uiPriority w:val="99"/>
    <w:semiHidden/>
    <w:unhideWhenUsed/>
    <w:rsid w:val="006B1FB6"/>
    <w:rPr>
      <w:vertAlign w:val="superscript"/>
    </w:rPr>
  </w:style>
  <w:style w:type="character" w:customStyle="1" w:styleId="Heading2Char">
    <w:name w:val="Heading 2 Char"/>
    <w:link w:val="Heading2"/>
    <w:uiPriority w:val="9"/>
    <w:rsid w:val="00F939BC"/>
    <w:rPr>
      <w:rFonts w:ascii="Calibri" w:eastAsia="ＭＳ ゴシック" w:hAnsi="Calibri" w:cs="Times New Roman"/>
      <w:b/>
      <w:bCs/>
      <w:i/>
      <w:iCs/>
      <w:sz w:val="28"/>
      <w:szCs w:val="28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9BC"/>
    <w:pPr>
      <w:spacing w:after="60"/>
      <w:jc w:val="center"/>
      <w:outlineLvl w:val="1"/>
    </w:pPr>
    <w:rPr>
      <w:rFonts w:eastAsia="ＭＳ ゴシック"/>
      <w:sz w:val="24"/>
      <w:szCs w:val="24"/>
    </w:rPr>
  </w:style>
  <w:style w:type="character" w:customStyle="1" w:styleId="SubtitleChar">
    <w:name w:val="Subtitle Char"/>
    <w:link w:val="Subtitle"/>
    <w:uiPriority w:val="11"/>
    <w:rsid w:val="00F939BC"/>
    <w:rPr>
      <w:rFonts w:ascii="Calibri" w:eastAsia="ＭＳ ゴシック" w:hAnsi="Calibri" w:cs="Times New Roman"/>
      <w:sz w:val="24"/>
      <w:szCs w:val="24"/>
      <w:lang w:val="pl-PL"/>
    </w:rPr>
  </w:style>
  <w:style w:type="paragraph" w:styleId="NoteLevel2">
    <w:name w:val="Note Level 2"/>
    <w:basedOn w:val="Normal"/>
    <w:uiPriority w:val="1"/>
    <w:qFormat/>
    <w:rsid w:val="00F6188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character" w:styleId="Hyperlink">
    <w:name w:val="Hyperlink"/>
    <w:uiPriority w:val="99"/>
    <w:unhideWhenUsed/>
    <w:rsid w:val="00993C31"/>
    <w:rPr>
      <w:color w:val="0000FF"/>
      <w:u w:val="single"/>
    </w:rPr>
  </w:style>
  <w:style w:type="character" w:styleId="Strong">
    <w:name w:val="Strong"/>
    <w:uiPriority w:val="22"/>
    <w:qFormat/>
    <w:rsid w:val="00993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google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gmara:_design:REQmagazyn:info_dla_autorow:_szablon_artykulu_REQ_Magazy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0ABCC-043F-984D-BD2E-E6911C12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_szablon_artykulu_REQ_Magazyn.dot</Template>
  <TotalTime>23</TotalTime>
  <Pages>2</Pages>
  <Words>344</Words>
  <Characters>2605</Characters>
  <Application>Microsoft Macintosh Word</Application>
  <DocSecurity>0</DocSecurity>
  <Lines>76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2907</CharactersWithSpaces>
  <SharedDoc>false</SharedDoc>
  <HLinks>
    <vt:vector size="6" baseType="variant">
      <vt:variant>
        <vt:i4>917555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</dc:creator>
  <cp:keywords/>
  <cp:lastModifiedBy>dag</cp:lastModifiedBy>
  <cp:revision>1</cp:revision>
  <dcterms:created xsi:type="dcterms:W3CDTF">2014-11-16T09:31:00Z</dcterms:created>
  <dcterms:modified xsi:type="dcterms:W3CDTF">2014-11-16T10:15:00Z</dcterms:modified>
</cp:coreProperties>
</file>